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A3C10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A3C10" w:rsidRDefault="00C45A0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A3C10" w:rsidRDefault="006A3C10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A3C10" w:rsidRDefault="006A3C10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6A3C10" w:rsidRDefault="00C45A06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6A3C10" w:rsidRDefault="006A3C10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A3C10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A3C10" w:rsidRDefault="006A3C1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A3C10" w:rsidRDefault="00C45A0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6A3C10" w:rsidRDefault="006A3C1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A3C10" w:rsidRDefault="006A3C1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A3C10" w:rsidRDefault="00C45A0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6A3C10" w:rsidRDefault="006A3C10">
      <w:pPr>
        <w:pStyle w:val="Standard"/>
      </w:pPr>
    </w:p>
    <w:p w:rsidR="006A3C10" w:rsidRDefault="006A3C10">
      <w:pPr>
        <w:pStyle w:val="Standard"/>
      </w:pPr>
    </w:p>
    <w:p w:rsidR="006A3C10" w:rsidRDefault="00C45A06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6A3C10" w:rsidRDefault="00C45A06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6A3C10" w:rsidRDefault="00C45A06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-115200</wp:posOffset>
                </wp:positionH>
                <wp:positionV relativeFrom="paragraph">
                  <wp:posOffset>216360</wp:posOffset>
                </wp:positionV>
                <wp:extent cx="6767999" cy="0"/>
                <wp:effectExtent l="0" t="0" r="3285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C5F8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A3C10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A3C10" w:rsidRDefault="00C45A0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86F1C" w:rsidRDefault="00B86F1C" w:rsidP="00B86F1C">
            <w:pPr>
              <w:pStyle w:val="TableContents"/>
            </w:pPr>
          </w:p>
          <w:p w:rsidR="00B86F1C" w:rsidRDefault="00B86F1C" w:rsidP="00B86F1C">
            <w:pPr>
              <w:pStyle w:val="TableContents"/>
            </w:pPr>
            <w:r>
              <w:t xml:space="preserve">           Claudia Rodriguez Espino</w:t>
            </w: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A3C10" w:rsidRDefault="00C45A0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  <w:r>
              <w:t>Fundamentos de programacion</w:t>
            </w: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A3C10" w:rsidRDefault="00C45A0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  <w:r>
              <w:t>4</w:t>
            </w: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A3C10" w:rsidRDefault="00C45A0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  <w:r>
              <w:t>1</w:t>
            </w: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A3C10" w:rsidRDefault="00C45A0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  <w:r>
              <w:t>Aguilar Galván Víctor Manuel</w:t>
            </w:r>
          </w:p>
          <w:p w:rsidR="003A3432" w:rsidRDefault="003A3432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C45A0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  <w:r>
              <w:t>1</w:t>
            </w: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A3C10" w:rsidRDefault="00C45A0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  <w:r>
              <w:t>2019-2</w:t>
            </w: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A3C10" w:rsidRDefault="00C45A06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  <w:p w:rsidR="003A3432" w:rsidRDefault="003A3432">
            <w:pPr>
              <w:pStyle w:val="TableContents"/>
              <w:ind w:left="629"/>
            </w:pPr>
            <w:r>
              <w:t>16-feb-2019</w:t>
            </w: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A3C10" w:rsidRDefault="00C45A06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</w:t>
            </w:r>
            <w:r w:rsidR="003A3432">
              <w:rPr>
                <w:rFonts w:ascii="Cambria" w:hAnsi="Cambria"/>
                <w:i/>
                <w:color w:val="000000"/>
                <w:sz w:val="30"/>
              </w:rPr>
              <w:t>s</w:t>
            </w:r>
            <w:r>
              <w:rPr>
                <w:rFonts w:ascii="Cambria" w:hAnsi="Cambria"/>
                <w:i/>
                <w:color w:val="000000"/>
                <w:sz w:val="30"/>
              </w:rPr>
              <w:t>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</w:tc>
      </w:tr>
      <w:tr w:rsidR="006A3C10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A3C10" w:rsidRDefault="006A3C10">
            <w:pPr>
              <w:pStyle w:val="TableContents"/>
              <w:ind w:left="629"/>
            </w:pPr>
          </w:p>
        </w:tc>
      </w:tr>
    </w:tbl>
    <w:p w:rsidR="006A3C10" w:rsidRDefault="006A3C10">
      <w:pPr>
        <w:pStyle w:val="Standard"/>
      </w:pPr>
    </w:p>
    <w:p w:rsidR="006A3C10" w:rsidRDefault="006A3C10">
      <w:pPr>
        <w:pStyle w:val="Standard"/>
      </w:pPr>
    </w:p>
    <w:p w:rsidR="006A3C10" w:rsidRDefault="00C45A06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B86F1C" w:rsidRDefault="00B86F1C" w:rsidP="00B86F1C">
      <w:r>
        <w:lastRenderedPageBreak/>
        <w:t>Se realizó cada una de las funciones del buscador google y se creó el repositorio en github</w:t>
      </w:r>
    </w:p>
    <w:p w:rsidR="00B86F1C" w:rsidRDefault="00B86F1C" w:rsidP="00B86F1C"/>
    <w:p w:rsidR="00B86F1C" w:rsidRDefault="00B86F1C" w:rsidP="00B86F1C"/>
    <w:p w:rsidR="00B86F1C" w:rsidRDefault="00B86F1C" w:rsidP="00B86F1C"/>
    <w:p w:rsidR="00B86F1C" w:rsidRDefault="00B86F1C" w:rsidP="00B86F1C">
      <w:r>
        <w:rPr>
          <w:noProof/>
          <w:lang w:val="es-MX" w:eastAsia="es-MX" w:bidi="ar-SA"/>
        </w:rPr>
        <w:drawing>
          <wp:inline distT="0" distB="0" distL="0" distR="0">
            <wp:extent cx="5600700" cy="3933825"/>
            <wp:effectExtent l="0" t="0" r="0" b="9525"/>
            <wp:docPr id="21" name="Imagen 21" descr="nike-what-the-lebron-16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ike-what-the-lebron-16-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drawing>
          <wp:inline distT="0" distB="0" distL="0" distR="0">
            <wp:extent cx="5600700" cy="4857750"/>
            <wp:effectExtent l="0" t="0" r="0" b="0"/>
            <wp:docPr id="20" name="Imagen 20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00700" cy="4895850"/>
            <wp:effectExtent l="0" t="0" r="0" b="0"/>
            <wp:docPr id="19" name="Imagen 19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00700" cy="4876800"/>
            <wp:effectExtent l="0" t="0" r="0" b="0"/>
            <wp:docPr id="18" name="Imagen 18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876800"/>
            <wp:effectExtent l="0" t="0" r="9525" b="0"/>
            <wp:docPr id="17" name="Imagen 17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857750"/>
            <wp:effectExtent l="0" t="0" r="9525" b="0"/>
            <wp:docPr id="16" name="Imagen 16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895850"/>
            <wp:effectExtent l="0" t="0" r="9525" b="0"/>
            <wp:docPr id="15" name="Imagen 15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905375"/>
            <wp:effectExtent l="0" t="0" r="9525" b="9525"/>
            <wp:docPr id="14" name="Imagen 14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val="es-MX" w:eastAsia="es-MX" w:bidi="ar-SA"/>
        </w:rPr>
        <w:drawing>
          <wp:inline distT="0" distB="0" distL="0" distR="0">
            <wp:extent cx="5600700" cy="4419600"/>
            <wp:effectExtent l="0" t="0" r="0" b="0"/>
            <wp:docPr id="13" name="Imagen 13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467225"/>
            <wp:effectExtent l="0" t="0" r="9525" b="9525"/>
            <wp:docPr id="12" name="Imagen 12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drawing>
          <wp:inline distT="0" distB="0" distL="0" distR="0">
            <wp:extent cx="5610225" cy="4429125"/>
            <wp:effectExtent l="0" t="0" r="9525" b="9525"/>
            <wp:docPr id="11" name="Imagen 11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457700"/>
            <wp:effectExtent l="0" t="0" r="9525" b="0"/>
            <wp:docPr id="10" name="Imagen 10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drawing>
          <wp:inline distT="0" distB="0" distL="0" distR="0">
            <wp:extent cx="5610225" cy="4400550"/>
            <wp:effectExtent l="0" t="0" r="9525" b="0"/>
            <wp:docPr id="9" name="Imagen 9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305300"/>
            <wp:effectExtent l="0" t="0" r="9525" b="0"/>
            <wp:docPr id="8" name="Imagen 8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drawing>
          <wp:inline distT="0" distB="0" distL="0" distR="0">
            <wp:extent cx="5610225" cy="4895850"/>
            <wp:effectExtent l="0" t="0" r="9525" b="0"/>
            <wp:docPr id="7" name="Imagen 7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5019675"/>
            <wp:effectExtent l="0" t="0" r="9525" b="9525"/>
            <wp:docPr id="6" name="Imagen 6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962525"/>
            <wp:effectExtent l="0" t="0" r="9525" b="9525"/>
            <wp:docPr id="5" name="Imagen 5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886325"/>
            <wp:effectExtent l="0" t="0" r="9525" b="9525"/>
            <wp:docPr id="4" name="Imagen 4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MX" w:eastAsia="es-MX" w:bidi="ar-SA"/>
        </w:rPr>
        <w:lastRenderedPageBreak/>
        <w:drawing>
          <wp:inline distT="0" distB="0" distL="0" distR="0">
            <wp:extent cx="5610225" cy="4924425"/>
            <wp:effectExtent l="0" t="0" r="9525" b="9525"/>
            <wp:docPr id="3" name="Imagen 3" descr="Captura de pantalla 2019-02-11 a la(s)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aptura de pantalla 2019-02-11 a la(s)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86F1C" w:rsidRDefault="00B86F1C">
      <w:pPr>
        <w:pStyle w:val="Standard"/>
      </w:pPr>
    </w:p>
    <w:sectPr w:rsidR="00B86F1C" w:rsidSect="00B86F1C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5A06" w:rsidRDefault="00C45A06">
      <w:r>
        <w:separator/>
      </w:r>
    </w:p>
  </w:endnote>
  <w:endnote w:type="continuationSeparator" w:id="0">
    <w:p w:rsidR="00C45A06" w:rsidRDefault="00C45A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5A06" w:rsidRDefault="00C45A06">
      <w:r>
        <w:rPr>
          <w:color w:val="000000"/>
        </w:rPr>
        <w:separator/>
      </w:r>
    </w:p>
  </w:footnote>
  <w:footnote w:type="continuationSeparator" w:id="0">
    <w:p w:rsidR="00C45A06" w:rsidRDefault="00C45A0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6A3C10"/>
    <w:rsid w:val="003A3432"/>
    <w:rsid w:val="006A3C10"/>
    <w:rsid w:val="00B86F1C"/>
    <w:rsid w:val="00BF53F3"/>
    <w:rsid w:val="00C45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3F91487-354E-45E9-9C3B-C9AC06B19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Puest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88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victor manuel aguilar cordova</cp:lastModifiedBy>
  <cp:revision>2</cp:revision>
  <dcterms:created xsi:type="dcterms:W3CDTF">2019-02-16T19:16:00Z</dcterms:created>
  <dcterms:modified xsi:type="dcterms:W3CDTF">2019-02-16T19:16:00Z</dcterms:modified>
</cp:coreProperties>
</file>